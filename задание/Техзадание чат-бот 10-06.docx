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D2" w:rsidRPr="000002A4" w:rsidRDefault="00C20CD2" w:rsidP="000002A4">
      <w:pPr>
        <w:rPr>
          <w:sz w:val="28"/>
          <w:szCs w:val="28"/>
        </w:rPr>
      </w:pPr>
      <w:r w:rsidRPr="000002A4">
        <w:rPr>
          <w:b/>
          <w:bCs/>
          <w:sz w:val="28"/>
          <w:szCs w:val="28"/>
        </w:rPr>
        <w:t>Общая информация о проекте</w:t>
      </w:r>
    </w:p>
    <w:p w:rsidR="00C20CD2" w:rsidRPr="00B06FDF" w:rsidRDefault="00C20CD2" w:rsidP="00B06F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Наименование проекта</w:t>
      </w:r>
      <w:r w:rsidRPr="00B06FDF">
        <w:rPr>
          <w:b/>
          <w:bCs/>
          <w:sz w:val="28"/>
          <w:szCs w:val="28"/>
        </w:rPr>
        <w:t xml:space="preserve">: </w:t>
      </w:r>
    </w:p>
    <w:p w:rsidR="00C20CD2" w:rsidRPr="00B06FDF" w:rsidRDefault="00C20CD2" w:rsidP="00B06FDF">
      <w:pPr>
        <w:rPr>
          <w:sz w:val="28"/>
          <w:szCs w:val="28"/>
        </w:rPr>
      </w:pPr>
      <w:r w:rsidRPr="00B06FDF">
        <w:rPr>
          <w:sz w:val="28"/>
          <w:szCs w:val="28"/>
        </w:rPr>
        <w:t>Чат-бот</w:t>
      </w:r>
    </w:p>
    <w:p w:rsidR="00C20CD2" w:rsidRPr="00B06FDF" w:rsidRDefault="00C20CD2" w:rsidP="00B06FDF">
      <w:pPr>
        <w:rPr>
          <w:sz w:val="28"/>
          <w:szCs w:val="28"/>
        </w:rPr>
      </w:pPr>
      <w:r w:rsidRPr="00B06FDF">
        <w:rPr>
          <w:b/>
          <w:bCs/>
          <w:sz w:val="28"/>
          <w:szCs w:val="28"/>
        </w:rPr>
        <w:t xml:space="preserve">Главный заказчик: </w:t>
      </w:r>
    </w:p>
    <w:p w:rsidR="00C20CD2" w:rsidRPr="00B06FDF" w:rsidRDefault="00C20CD2" w:rsidP="00B06FDF">
      <w:pPr>
        <w:rPr>
          <w:sz w:val="28"/>
          <w:szCs w:val="28"/>
        </w:rPr>
      </w:pPr>
      <w:r w:rsidRPr="00B06FDF">
        <w:rPr>
          <w:sz w:val="28"/>
          <w:szCs w:val="28"/>
        </w:rPr>
        <w:t xml:space="preserve">АО «Клевер» </w:t>
      </w:r>
    </w:p>
    <w:p w:rsidR="00C20CD2" w:rsidRPr="00B06FDF" w:rsidRDefault="00C20CD2" w:rsidP="00B06FDF">
      <w:pPr>
        <w:rPr>
          <w:sz w:val="28"/>
          <w:szCs w:val="28"/>
        </w:rPr>
      </w:pPr>
      <w:r w:rsidRPr="00B06FDF">
        <w:rPr>
          <w:b/>
          <w:bCs/>
          <w:sz w:val="28"/>
          <w:szCs w:val="28"/>
        </w:rPr>
        <w:t xml:space="preserve">Подрядчик: </w:t>
      </w:r>
    </w:p>
    <w:p w:rsidR="00C20CD2" w:rsidRPr="00B06FDF" w:rsidRDefault="00C20CD2" w:rsidP="00B06FDF">
      <w:pPr>
        <w:rPr>
          <w:sz w:val="28"/>
          <w:szCs w:val="28"/>
        </w:rPr>
      </w:pPr>
      <w:r w:rsidRPr="00B06FDF">
        <w:rPr>
          <w:sz w:val="28"/>
          <w:szCs w:val="28"/>
        </w:rPr>
        <w:t>Служба цифровизации производства АО «Клевер»</w:t>
      </w:r>
    </w:p>
    <w:p w:rsidR="00C20CD2" w:rsidRPr="00B06FDF" w:rsidRDefault="00C20CD2" w:rsidP="00B06FDF">
      <w:pPr>
        <w:rPr>
          <w:sz w:val="28"/>
          <w:szCs w:val="28"/>
        </w:rPr>
      </w:pPr>
      <w:r w:rsidRPr="00B06FDF">
        <w:rPr>
          <w:b/>
          <w:bCs/>
          <w:sz w:val="28"/>
          <w:szCs w:val="28"/>
        </w:rPr>
        <w:t>Руководитель проекта</w:t>
      </w:r>
    </w:p>
    <w:p w:rsidR="00C20CD2" w:rsidRPr="00B06FDF" w:rsidRDefault="00C20CD2" w:rsidP="00B06FDF">
      <w:pPr>
        <w:rPr>
          <w:sz w:val="28"/>
          <w:szCs w:val="28"/>
        </w:rPr>
      </w:pPr>
      <w:r w:rsidRPr="00B06FDF">
        <w:rPr>
          <w:sz w:val="28"/>
          <w:szCs w:val="28"/>
        </w:rPr>
        <w:t xml:space="preserve">Директор по цифровизации производства Колчина О.В. </w:t>
      </w:r>
    </w:p>
    <w:p w:rsidR="00C20CD2" w:rsidRPr="00B06FDF" w:rsidRDefault="00C20CD2" w:rsidP="00B06F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 w:rsidRPr="00B06FDF">
        <w:rPr>
          <w:b/>
          <w:bCs/>
          <w:sz w:val="28"/>
          <w:szCs w:val="28"/>
        </w:rPr>
        <w:t>:</w:t>
      </w:r>
    </w:p>
    <w:p w:rsidR="00C20CD2" w:rsidRPr="00B06FDF" w:rsidRDefault="00C20CD2" w:rsidP="00B06FDF">
      <w:pPr>
        <w:rPr>
          <w:sz w:val="28"/>
          <w:szCs w:val="28"/>
        </w:rPr>
      </w:pPr>
      <w:r w:rsidRPr="00B06FDF">
        <w:rPr>
          <w:sz w:val="28"/>
          <w:szCs w:val="28"/>
        </w:rPr>
        <w:t xml:space="preserve">Сокращение </w:t>
      </w:r>
      <w:r>
        <w:rPr>
          <w:sz w:val="28"/>
          <w:szCs w:val="28"/>
        </w:rPr>
        <w:t>потерь</w:t>
      </w:r>
      <w:r w:rsidRPr="001F02DE">
        <w:rPr>
          <w:sz w:val="28"/>
          <w:szCs w:val="28"/>
        </w:rPr>
        <w:t xml:space="preserve"> </w:t>
      </w:r>
      <w:r w:rsidRPr="00B06FDF">
        <w:rPr>
          <w:sz w:val="28"/>
          <w:szCs w:val="28"/>
        </w:rPr>
        <w:t>времени работников и вовлеченных служб при получении справок, выписок и других отчетных документов.</w:t>
      </w:r>
    </w:p>
    <w:p w:rsidR="00C20CD2" w:rsidRPr="00B06FDF" w:rsidRDefault="00C20CD2" w:rsidP="00B06FDF">
      <w:pPr>
        <w:rPr>
          <w:sz w:val="28"/>
          <w:szCs w:val="28"/>
        </w:rPr>
      </w:pPr>
      <w:r w:rsidRPr="00B06FDF">
        <w:rPr>
          <w:b/>
          <w:bCs/>
          <w:sz w:val="28"/>
          <w:szCs w:val="28"/>
        </w:rPr>
        <w:t>Обоснование необходимости реализации:</w:t>
      </w:r>
    </w:p>
    <w:p w:rsidR="00C20CD2" w:rsidRPr="00B06FDF" w:rsidRDefault="00C20CD2" w:rsidP="007548EC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2020 год в бухгалтерию и службу персонала суммарно обратились 1917 раз. Более двухсот часов сотрудники затратили только на то, чтобы принять заявление у сотрудника. </w:t>
      </w:r>
      <w:r w:rsidRPr="00CD05F4">
        <w:rPr>
          <w:color w:val="000000"/>
          <w:sz w:val="28"/>
          <w:szCs w:val="28"/>
        </w:rPr>
        <w:t xml:space="preserve">Суммарные временные  затраты сотрудников для подачи заявлений составили </w:t>
      </w:r>
      <w:r w:rsidRPr="00CD05F4">
        <w:rPr>
          <w:b/>
          <w:bCs/>
          <w:color w:val="000000"/>
          <w:sz w:val="28"/>
          <w:szCs w:val="28"/>
        </w:rPr>
        <w:t xml:space="preserve">не менее </w:t>
      </w:r>
      <w:r>
        <w:rPr>
          <w:b/>
          <w:bCs/>
          <w:color w:val="000000"/>
          <w:sz w:val="28"/>
          <w:szCs w:val="28"/>
        </w:rPr>
        <w:t>2000</w:t>
      </w:r>
      <w:r w:rsidRPr="00CD05F4">
        <w:rPr>
          <w:b/>
          <w:bCs/>
          <w:color w:val="000000"/>
          <w:sz w:val="28"/>
          <w:szCs w:val="28"/>
        </w:rPr>
        <w:t xml:space="preserve"> часов</w:t>
      </w:r>
      <w:r>
        <w:rPr>
          <w:b/>
          <w:bCs/>
          <w:color w:val="000000"/>
          <w:sz w:val="28"/>
          <w:szCs w:val="28"/>
        </w:rPr>
        <w:t xml:space="preserve"> </w:t>
      </w:r>
      <w:r w:rsidRPr="00CD05F4">
        <w:rPr>
          <w:b/>
          <w:bCs/>
          <w:color w:val="000000"/>
          <w:sz w:val="28"/>
          <w:szCs w:val="28"/>
        </w:rPr>
        <w:t xml:space="preserve">(около </w:t>
      </w:r>
      <w:r>
        <w:rPr>
          <w:b/>
          <w:bCs/>
          <w:color w:val="000000"/>
          <w:sz w:val="28"/>
          <w:szCs w:val="28"/>
        </w:rPr>
        <w:t>1 0</w:t>
      </w:r>
      <w:r w:rsidRPr="00CD05F4">
        <w:rPr>
          <w:b/>
          <w:bCs/>
          <w:color w:val="000000"/>
          <w:sz w:val="28"/>
          <w:szCs w:val="28"/>
        </w:rPr>
        <w:t>00 000 руб.)</w:t>
      </w:r>
      <w:r>
        <w:rPr>
          <w:b/>
          <w:bCs/>
          <w:color w:val="000000"/>
          <w:sz w:val="28"/>
          <w:szCs w:val="28"/>
        </w:rPr>
        <w:t>.</w:t>
      </w:r>
      <w:r w:rsidRPr="00CD05F4"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Чат-бот позволит минимизировать время, затрачиваемое на формирование запросов в службу персонала и бухгалтерию, а также время, затрачиваемое на поиск необходимой справочной информации.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0CD2" w:rsidRPr="001F02DE" w:rsidRDefault="00C20CD2">
      <w:pPr>
        <w:rPr>
          <w:sz w:val="28"/>
          <w:szCs w:val="28"/>
        </w:rPr>
      </w:pPr>
      <w:r w:rsidRPr="001F02DE">
        <w:rPr>
          <w:sz w:val="28"/>
          <w:szCs w:val="28"/>
        </w:rPr>
        <w:t>Пользовательские сценарии</w:t>
      </w:r>
    </w:p>
    <w:p w:rsidR="00C20CD2" w:rsidRPr="001F02DE" w:rsidRDefault="00C20CD2">
      <w:pPr>
        <w:rPr>
          <w:sz w:val="28"/>
          <w:szCs w:val="28"/>
        </w:rPr>
      </w:pPr>
      <w:r w:rsidRPr="001F02DE">
        <w:rPr>
          <w:sz w:val="28"/>
          <w:szCs w:val="28"/>
        </w:rPr>
        <w:t>Работник предприятия:</w:t>
      </w:r>
    </w:p>
    <w:p w:rsidR="00C20CD2" w:rsidRPr="001F02DE" w:rsidRDefault="00C20CD2">
      <w:pPr>
        <w:rPr>
          <w:sz w:val="28"/>
          <w:szCs w:val="28"/>
        </w:rPr>
      </w:pPr>
      <w:r w:rsidRPr="001F02DE">
        <w:rPr>
          <w:sz w:val="28"/>
          <w:szCs w:val="28"/>
        </w:rPr>
        <w:t>Представляет из себя базового пользователя. Обязательна предварительная авторизация. Должен иметь возможность выбрать отдел, в который он желает обратиться, заказать необходимую справку, а также ознакомиться со справочной информацией, такой как перечень необходимых документов, горящие вакансии, корпоративная культура.</w:t>
      </w:r>
    </w:p>
    <w:p w:rsidR="00C20CD2" w:rsidRPr="001F02DE" w:rsidRDefault="00C20CD2">
      <w:pPr>
        <w:rPr>
          <w:sz w:val="28"/>
          <w:szCs w:val="28"/>
        </w:rPr>
      </w:pPr>
      <w:r w:rsidRPr="001F02DE">
        <w:rPr>
          <w:sz w:val="28"/>
          <w:szCs w:val="28"/>
        </w:rPr>
        <w:t>Работник бухгалтерии:</w:t>
      </w:r>
    </w:p>
    <w:p w:rsidR="00C20CD2" w:rsidRPr="001F02DE" w:rsidRDefault="00C20CD2">
      <w:pPr>
        <w:rPr>
          <w:sz w:val="28"/>
          <w:szCs w:val="28"/>
        </w:rPr>
      </w:pPr>
      <w:r w:rsidRPr="001F02DE">
        <w:rPr>
          <w:sz w:val="28"/>
          <w:szCs w:val="28"/>
        </w:rPr>
        <w:t xml:space="preserve"> Данная роль обладает ограниченно-административными правами. Позволяет принимать, фильтровать и структурировать запросы пользователей, а также отправлять пользователям оповещения, сообщения и документы от имени чат-бота. Предпочтительна реализация системы запросов, позволяющей бухгалтеру быстро получить список готовых справок, еще не принятых в работу запросов.</w:t>
      </w:r>
    </w:p>
    <w:p w:rsidR="00C20CD2" w:rsidRPr="001F02DE" w:rsidRDefault="00C20CD2">
      <w:pPr>
        <w:rPr>
          <w:sz w:val="28"/>
          <w:szCs w:val="28"/>
        </w:rPr>
      </w:pPr>
      <w:r w:rsidRPr="001F02DE">
        <w:rPr>
          <w:sz w:val="28"/>
          <w:szCs w:val="28"/>
        </w:rPr>
        <w:t>Работник службы персонала:</w:t>
      </w:r>
    </w:p>
    <w:p w:rsidR="00C20CD2" w:rsidRPr="001F02DE" w:rsidRDefault="00C20CD2">
      <w:pPr>
        <w:rPr>
          <w:sz w:val="28"/>
          <w:szCs w:val="28"/>
        </w:rPr>
      </w:pPr>
      <w:r w:rsidRPr="001F02DE">
        <w:rPr>
          <w:sz w:val="28"/>
          <w:szCs w:val="28"/>
        </w:rPr>
        <w:t>Необходима реализация функциональности по аналогии с работником бухгалтерии.</w:t>
      </w:r>
    </w:p>
    <w:p w:rsidR="00C20CD2" w:rsidRPr="001F02DE" w:rsidRDefault="00C20CD2">
      <w:pPr>
        <w:rPr>
          <w:sz w:val="28"/>
          <w:szCs w:val="28"/>
        </w:rPr>
      </w:pPr>
      <w:r w:rsidRPr="001F02DE">
        <w:rPr>
          <w:sz w:val="28"/>
          <w:szCs w:val="28"/>
        </w:rPr>
        <w:br w:type="page"/>
      </w:r>
    </w:p>
    <w:p w:rsidR="00C20CD2" w:rsidRDefault="00C20CD2">
      <w:pPr>
        <w:rPr>
          <w:b/>
          <w:sz w:val="28"/>
          <w:szCs w:val="28"/>
        </w:rPr>
      </w:pPr>
      <w:r w:rsidRPr="001A1AE9">
        <w:rPr>
          <w:b/>
          <w:sz w:val="28"/>
          <w:szCs w:val="28"/>
        </w:rPr>
        <w:t>Функциональные требования</w:t>
      </w:r>
    </w:p>
    <w:p w:rsidR="00C20CD2" w:rsidRDefault="00C20CD2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Для</w:t>
      </w:r>
      <w:r w:rsidRPr="00D94D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рядового пользователя: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1.Пользовательская команда для вызова окна меню.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2.Удобная, ориентированная на пользователя навигация в рамках чат-бота.</w:t>
      </w:r>
    </w:p>
    <w:p w:rsidR="00C20CD2" w:rsidRDefault="00C20CD2" w:rsidP="00D94D0F">
      <w:pPr>
        <w:rPr>
          <w:sz w:val="28"/>
          <w:szCs w:val="28"/>
        </w:rPr>
      </w:pPr>
      <w:r>
        <w:rPr>
          <w:sz w:val="28"/>
          <w:szCs w:val="28"/>
        </w:rPr>
        <w:t>3.Отправка заявок и запросов в различные службы.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5.Коммуникация посредством сообщений.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5.Ознакомление с перечнем документов, необходимых для конкретной справки.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6.Просмотр горячих вакансий.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7.Просмотр информации о корпоративной культуре.</w:t>
      </w:r>
    </w:p>
    <w:p w:rsidR="00C20CD2" w:rsidRDefault="00C20CD2">
      <w:pPr>
        <w:rPr>
          <w:sz w:val="28"/>
          <w:szCs w:val="28"/>
        </w:rPr>
      </w:pPr>
    </w:p>
    <w:p w:rsidR="00C20CD2" w:rsidRDefault="00C20CD2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Для администратора (бухгалтерия, служба персонала):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1.Получение сообщений от пользователей.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2.Получение запросов пользователей.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3.Фильтрация запросов пользователей на обработанные и необработанные.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4.Возможность ответа на сообщение пользователя от имени чат-бота.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0CD2" w:rsidRDefault="00C20CD2">
      <w:pPr>
        <w:rPr>
          <w:b/>
          <w:sz w:val="28"/>
          <w:szCs w:val="28"/>
        </w:rPr>
      </w:pPr>
      <w:r w:rsidRPr="00EF2BFD">
        <w:rPr>
          <w:b/>
          <w:sz w:val="28"/>
          <w:szCs w:val="28"/>
        </w:rPr>
        <w:t>План разработки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1.Изучение доступных средств разработки.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2.Выбор оптимального средства разработки.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3.Изучение теоретического базиса.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4.Разработка навигации бота, представленной в виде всплывающих окон и кнопок.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5.Интеграция ссылок на внешние ресурсы.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6.Обработчик событий нажатия на кнопки и пункты меню.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7.Разделение ролей пользователей.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8. Пересылка сообщений рядовых пользователей администратору.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9.Реализация возможности ответа на сообщения пользователей от имени чат-бот для администратора.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10.Подключение базы данных для хранения авторизованных пользователей и их запросов.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11.Формирование запросов в базу данных для получения обработанных</w:t>
      </w:r>
      <w:r w:rsidRPr="000C4206">
        <w:rPr>
          <w:sz w:val="28"/>
          <w:szCs w:val="28"/>
        </w:rPr>
        <w:t>/</w:t>
      </w:r>
      <w:r>
        <w:rPr>
          <w:sz w:val="28"/>
          <w:szCs w:val="28"/>
        </w:rPr>
        <w:t xml:space="preserve">необработанных заявок. 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12.Реализация системы уведомления пользователей о готовности справок.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13.Налаживание рассылки сообщений пользователям.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14.Разработка системы авторизации.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15.Пользовательские настройки чат-бота.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16.Выделение прокси-сервера.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17. Запуск чат-бота на сервере.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0CD2" w:rsidRPr="001919AE" w:rsidRDefault="00C20CD2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Технические требования: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 xml:space="preserve">1.ОС </w:t>
      </w:r>
      <w:r>
        <w:rPr>
          <w:sz w:val="28"/>
          <w:szCs w:val="28"/>
          <w:lang w:val="en-US"/>
        </w:rPr>
        <w:t>Debian</w:t>
      </w:r>
      <w:r w:rsidRPr="00C42A42">
        <w:rPr>
          <w:sz w:val="28"/>
          <w:szCs w:val="28"/>
        </w:rPr>
        <w:t xml:space="preserve"> 11</w:t>
      </w:r>
      <w:r>
        <w:rPr>
          <w:sz w:val="28"/>
          <w:szCs w:val="28"/>
        </w:rPr>
        <w:t xml:space="preserve"> без графической оболочки.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2.50 Гб памяти на жестком диске.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3.2 Гб оперативной памяти.</w:t>
      </w:r>
    </w:p>
    <w:p w:rsidR="00C20CD2" w:rsidRDefault="00C20CD2">
      <w:pPr>
        <w:rPr>
          <w:sz w:val="28"/>
          <w:szCs w:val="28"/>
        </w:rPr>
      </w:pPr>
      <w:r>
        <w:rPr>
          <w:sz w:val="28"/>
          <w:szCs w:val="28"/>
        </w:rPr>
        <w:t>4. Процессор 1ГГц.</w:t>
      </w:r>
    </w:p>
    <w:p w:rsidR="00C20CD2" w:rsidRPr="00BD27CF" w:rsidRDefault="00C20CD2">
      <w:pPr>
        <w:rPr>
          <w:sz w:val="28"/>
          <w:szCs w:val="28"/>
        </w:rPr>
      </w:pPr>
      <w:r>
        <w:rPr>
          <w:sz w:val="28"/>
          <w:szCs w:val="28"/>
        </w:rPr>
        <w:t>5. Открытие портов 22, 80, 443.</w:t>
      </w:r>
      <w:r w:rsidRPr="00C42A42">
        <w:rPr>
          <w:b/>
          <w:sz w:val="28"/>
          <w:szCs w:val="28"/>
        </w:rPr>
        <w:t xml:space="preserve"> </w:t>
      </w:r>
    </w:p>
    <w:p w:rsidR="00C20CD2" w:rsidRPr="00BD27CF" w:rsidRDefault="00C20CD2">
      <w:pPr>
        <w:rPr>
          <w:sz w:val="28"/>
          <w:szCs w:val="28"/>
        </w:rPr>
      </w:pPr>
    </w:p>
    <w:sectPr w:rsidR="00C20CD2" w:rsidRPr="00BD27CF" w:rsidSect="00C25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2A4"/>
    <w:rsid w:val="000002A4"/>
    <w:rsid w:val="000C4206"/>
    <w:rsid w:val="001563A7"/>
    <w:rsid w:val="001919AE"/>
    <w:rsid w:val="001A1AE9"/>
    <w:rsid w:val="001F02DE"/>
    <w:rsid w:val="002431B5"/>
    <w:rsid w:val="00400471"/>
    <w:rsid w:val="004475EA"/>
    <w:rsid w:val="004B0AFB"/>
    <w:rsid w:val="005B4881"/>
    <w:rsid w:val="00656022"/>
    <w:rsid w:val="006B7DBA"/>
    <w:rsid w:val="007548EC"/>
    <w:rsid w:val="008C3D32"/>
    <w:rsid w:val="008C4713"/>
    <w:rsid w:val="009321EE"/>
    <w:rsid w:val="009622C1"/>
    <w:rsid w:val="009662D7"/>
    <w:rsid w:val="009A13C2"/>
    <w:rsid w:val="009B4BCA"/>
    <w:rsid w:val="009D1369"/>
    <w:rsid w:val="00A43802"/>
    <w:rsid w:val="00B06FDF"/>
    <w:rsid w:val="00B4442B"/>
    <w:rsid w:val="00BD27CF"/>
    <w:rsid w:val="00C20CD2"/>
    <w:rsid w:val="00C25248"/>
    <w:rsid w:val="00C42A42"/>
    <w:rsid w:val="00C53CE2"/>
    <w:rsid w:val="00CD05F4"/>
    <w:rsid w:val="00D71E61"/>
    <w:rsid w:val="00D94C16"/>
    <w:rsid w:val="00D94D0F"/>
    <w:rsid w:val="00E37D44"/>
    <w:rsid w:val="00EF2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4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24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521</Words>
  <Characters>2976</Characters>
  <Application>Microsoft Office Outlook</Application>
  <DocSecurity>0</DocSecurity>
  <Lines>0</Lines>
  <Paragraphs>0</Paragraphs>
  <ScaleCrop>false</ScaleCrop>
  <Company>rsm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Дрогин</dc:creator>
  <cp:keywords/>
  <dc:description/>
  <cp:lastModifiedBy>Admin</cp:lastModifiedBy>
  <cp:revision>3</cp:revision>
  <dcterms:created xsi:type="dcterms:W3CDTF">2022-06-10T09:22:00Z</dcterms:created>
  <dcterms:modified xsi:type="dcterms:W3CDTF">2022-10-04T07:10:00Z</dcterms:modified>
</cp:coreProperties>
</file>