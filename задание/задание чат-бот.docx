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5698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276"/>
      </w:tblGrid>
      <w:tr w:rsidR="00F90FBF" w:rsidRPr="00DC3A2A" w:rsidTr="00DC3A2A">
        <w:tc>
          <w:tcPr>
            <w:tcW w:w="1242" w:type="dxa"/>
          </w:tcPr>
          <w:p w:rsidR="00F90FBF" w:rsidRPr="00DC3A2A" w:rsidRDefault="00F90FBF" w:rsidP="00DC3A2A">
            <w:pPr>
              <w:spacing w:after="0" w:line="240" w:lineRule="auto"/>
            </w:pPr>
            <w:r>
              <w:rPr>
                <w:lang w:val="en-US"/>
              </w:rPr>
              <w:t>01</w:t>
            </w:r>
            <w:r>
              <w:t>.</w:t>
            </w:r>
            <w:r>
              <w:rPr>
                <w:lang w:val="en-US"/>
              </w:rPr>
              <w:t>1</w:t>
            </w:r>
            <w:r>
              <w:t>0</w:t>
            </w:r>
            <w:r w:rsidRPr="00DC3A2A">
              <w:t>.2022</w:t>
            </w:r>
          </w:p>
        </w:tc>
        <w:tc>
          <w:tcPr>
            <w:tcW w:w="1276" w:type="dxa"/>
          </w:tcPr>
          <w:p w:rsidR="00F90FBF" w:rsidRPr="00DC3A2A" w:rsidRDefault="00F90FBF" w:rsidP="00DC3A2A">
            <w:pPr>
              <w:spacing w:after="0" w:line="240" w:lineRule="auto"/>
            </w:pPr>
            <w:r>
              <w:rPr>
                <w:lang w:val="en-US"/>
              </w:rPr>
              <w:t>16</w:t>
            </w:r>
            <w:r w:rsidRPr="00DC3A2A">
              <w:t>.</w:t>
            </w:r>
            <w:r>
              <w:rPr>
                <w:lang w:val="en-US"/>
              </w:rPr>
              <w:t>1</w:t>
            </w:r>
            <w:r w:rsidRPr="00DC3A2A">
              <w:t>0.2022</w:t>
            </w:r>
          </w:p>
        </w:tc>
      </w:tr>
      <w:tr w:rsidR="00F90FBF" w:rsidRPr="00DC3A2A" w:rsidTr="00DC3A2A">
        <w:tc>
          <w:tcPr>
            <w:tcW w:w="1242" w:type="dxa"/>
          </w:tcPr>
          <w:p w:rsidR="00F90FBF" w:rsidRDefault="00F90FBF" w:rsidP="00DC3A2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</w:tcPr>
          <w:p w:rsidR="00F90FBF" w:rsidRDefault="00F90FBF" w:rsidP="00DC3A2A">
            <w:pPr>
              <w:spacing w:after="0" w:line="240" w:lineRule="auto"/>
              <w:rPr>
                <w:lang w:val="en-US"/>
              </w:rPr>
            </w:pPr>
          </w:p>
        </w:tc>
      </w:tr>
    </w:tbl>
    <w:p w:rsidR="00F90FBF" w:rsidRDefault="00F90FBF" w:rsidP="005142EF">
      <w:r>
        <w:t xml:space="preserve">Индивидуальное задание на период с </w:t>
      </w:r>
    </w:p>
    <w:p w:rsidR="00F90FBF" w:rsidRDefault="00F90FBF">
      <w:r w:rsidRPr="005142EF">
        <w:rPr>
          <w:b/>
        </w:rPr>
        <w:t>ФИО:</w:t>
      </w:r>
      <w:r>
        <w:t xml:space="preserve"> </w:t>
      </w:r>
      <w:r w:rsidRPr="005142EF">
        <w:t>Дрогин Максим Евгеньевич</w:t>
      </w:r>
    </w:p>
    <w:p w:rsidR="00F90FBF" w:rsidRPr="005142EF" w:rsidRDefault="00F90FBF">
      <w:pPr>
        <w:rPr>
          <w:lang w:val="en-US"/>
        </w:rPr>
      </w:pPr>
      <w:r w:rsidRPr="005142EF">
        <w:rPr>
          <w:b/>
        </w:rPr>
        <w:t>Подразделение:</w:t>
      </w:r>
      <w:r>
        <w:t xml:space="preserve"> Отдел Цифровизации Производства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28"/>
        <w:gridCol w:w="1440"/>
        <w:gridCol w:w="1903"/>
      </w:tblGrid>
      <w:tr w:rsidR="00F90FBF" w:rsidRPr="00DC3A2A" w:rsidTr="00D44D7F">
        <w:tc>
          <w:tcPr>
            <w:tcW w:w="6228" w:type="dxa"/>
            <w:vAlign w:val="center"/>
          </w:tcPr>
          <w:p w:rsidR="00F90FBF" w:rsidRPr="00DC3A2A" w:rsidRDefault="00F90FBF" w:rsidP="00DC3A2A">
            <w:pPr>
              <w:spacing w:after="0" w:line="240" w:lineRule="auto"/>
              <w:rPr>
                <w:b/>
              </w:rPr>
            </w:pPr>
            <w:r w:rsidRPr="00DC3A2A">
              <w:rPr>
                <w:b/>
              </w:rPr>
              <w:t>Задача</w:t>
            </w:r>
          </w:p>
        </w:tc>
        <w:tc>
          <w:tcPr>
            <w:tcW w:w="1440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  <w:rPr>
                <w:b/>
              </w:rPr>
            </w:pPr>
            <w:r w:rsidRPr="00DC3A2A">
              <w:rPr>
                <w:b/>
              </w:rPr>
              <w:t>Срок выполнения</w:t>
            </w:r>
          </w:p>
        </w:tc>
        <w:tc>
          <w:tcPr>
            <w:tcW w:w="1903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  <w:rPr>
                <w:b/>
              </w:rPr>
            </w:pPr>
            <w:r w:rsidRPr="00DC3A2A">
              <w:rPr>
                <w:b/>
              </w:rPr>
              <w:t>Планируемые результаты</w:t>
            </w:r>
          </w:p>
        </w:tc>
      </w:tr>
      <w:tr w:rsidR="00F90FBF" w:rsidRPr="00DC3A2A" w:rsidTr="00D44D7F">
        <w:tc>
          <w:tcPr>
            <w:tcW w:w="6228" w:type="dxa"/>
            <w:vAlign w:val="center"/>
          </w:tcPr>
          <w:p w:rsidR="00F90FBF" w:rsidRDefault="00F90FBF" w:rsidP="00DC3A2A">
            <w:pPr>
              <w:spacing w:after="0" w:line="240" w:lineRule="auto"/>
            </w:pPr>
            <w:r>
              <w:t>Создание отчёта «Карта КСО» в СПРУТ-ТП-Нормирование.</w:t>
            </w:r>
          </w:p>
          <w:p w:rsidR="00F90FBF" w:rsidRPr="003C5AF8" w:rsidRDefault="00F90FBF" w:rsidP="00DC3A2A">
            <w:pPr>
              <w:spacing w:after="0" w:line="240" w:lineRule="auto"/>
            </w:pPr>
            <w:r w:rsidRPr="003C5AF8">
              <w:t>Подключение бланка к системе, создание обработчика автоматического заполнения</w:t>
            </w:r>
            <w:r>
              <w:t>.</w:t>
            </w:r>
          </w:p>
        </w:tc>
        <w:tc>
          <w:tcPr>
            <w:tcW w:w="1440" w:type="dxa"/>
            <w:vAlign w:val="center"/>
          </w:tcPr>
          <w:p w:rsidR="00F90FBF" w:rsidRPr="003C5AF8" w:rsidRDefault="00F90FBF" w:rsidP="00D44D7F">
            <w:pPr>
              <w:spacing w:after="0" w:line="240" w:lineRule="auto"/>
              <w:jc w:val="center"/>
            </w:pPr>
            <w:r>
              <w:rPr>
                <w:lang w:val="en-US"/>
              </w:rPr>
              <w:t>До 31.10.2022</w:t>
            </w:r>
          </w:p>
        </w:tc>
        <w:tc>
          <w:tcPr>
            <w:tcW w:w="1903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Работа отчёта «карта КСО» в СПРУТ-ТП-Нормирование, автоматическое заполнение полей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Default="00F90FBF" w:rsidP="00A50CC7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>Идентификация пользователя.</w:t>
            </w:r>
          </w:p>
          <w:p w:rsidR="00F90FBF" w:rsidRDefault="00F90FBF" w:rsidP="00DC3A2A">
            <w:pPr>
              <w:spacing w:after="0" w:line="240" w:lineRule="auto"/>
            </w:pPr>
            <w:r>
              <w:t>Пользователь подключается к чат-боту через а)ссылку или б)QR-код. При подключении система идентифицирует пользователя, и, если его телефон находится в списке разрешённых пользователей, то разрешает работу в системе и далее обращается к пользователю по имени-(отчеству).</w:t>
            </w:r>
          </w:p>
          <w:p w:rsidR="00F90FBF" w:rsidRPr="00A50CC7" w:rsidRDefault="00F90FBF" w:rsidP="00DC3A2A">
            <w:pPr>
              <w:spacing w:after="0" w:line="240" w:lineRule="auto"/>
            </w:pPr>
            <w:r>
              <w:t>После идентификации и разрешения работы, пользователю должна выводится приветственный текст с информацией (или ссылкой), что может и как работать с чат ботом</w:t>
            </w:r>
          </w:p>
        </w:tc>
        <w:tc>
          <w:tcPr>
            <w:tcW w:w="1440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Default="00F90FBF" w:rsidP="00DC3A2A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>Бухгалтерия.</w:t>
            </w:r>
          </w:p>
          <w:p w:rsidR="00F90FBF" w:rsidRPr="00DC3A2A" w:rsidRDefault="00F90FBF" w:rsidP="00DC3A2A">
            <w:pPr>
              <w:spacing w:after="0" w:line="240" w:lineRule="auto"/>
            </w:pPr>
            <w:r w:rsidRPr="00DC3A2A">
              <w:t>Работа чат-бота по следующему сценарию: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Пользователь присоединяется к чат-боту по переданной ему ссылке.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Чат-бот автоматически при присоединении запрашивает у Пользователя контактные данные (телефон), проводит валидацию, и, если он присутствуют в базе допустимых пользователей, разрешает работу в системе и автоматически выводит меню. Один из пунктов меню – «</w:t>
            </w:r>
            <w:r>
              <w:t>Бухгалтерия/</w:t>
            </w:r>
            <w:r w:rsidRPr="00DC3A2A">
              <w:t>Запрос справки 2-НДФЛ».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При нажатии на «Запрос справки 2-НДФЛ», спрашивает за какой период (2019/2020/2021/2022 гг).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Пользователю приходит запрос «Пришлите скан или фото паспорта», Пользователь в ответ присылает скан или фото.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Далее производится запрос справки с указанием контактных данных у пользователя</w:t>
            </w:r>
            <w:r>
              <w:t xml:space="preserve"> чат-бота с ролью «бухгалтер», </w:t>
            </w:r>
            <w:r w:rsidRPr="00DC3A2A">
              <w:t>ему присылается переданный файл от Пользователя.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Пользователь с ролью «бухгалтер» нажимает кнопку «запрос принят», Пользователю приходит сообщение «Ваш запрос принят, ожидайте сообщения о готовности справки»</w:t>
            </w:r>
          </w:p>
          <w:p w:rsidR="00F90FBF" w:rsidRPr="00DC3A2A" w:rsidRDefault="00F90FBF" w:rsidP="00DC3A2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C3A2A">
              <w:t>Когда справка готова, пользователь с ролью «бухгалтер» нажимает кнопку «справка готова», Пользователю приходит сообщение «Заберите справку в кабинете №600»</w:t>
            </w:r>
          </w:p>
          <w:p w:rsidR="00F90FBF" w:rsidRPr="00DC3A2A" w:rsidRDefault="00F90FBF" w:rsidP="00DC3A2A">
            <w:pPr>
              <w:spacing w:after="0" w:line="240" w:lineRule="auto"/>
              <w:ind w:left="360"/>
            </w:pPr>
            <w:r w:rsidRPr="00DC3A2A">
              <w:t>Из любого состояния запросов, должны быть пункты меню «на главное меню» для возврата в главное меню.</w:t>
            </w:r>
          </w:p>
          <w:p w:rsidR="00F90FBF" w:rsidRDefault="00F90FBF" w:rsidP="00DC3A2A">
            <w:pPr>
              <w:spacing w:after="0" w:line="240" w:lineRule="auto"/>
              <w:ind w:left="360"/>
            </w:pPr>
            <w:r w:rsidRPr="00DC3A2A">
              <w:t>В меню</w:t>
            </w:r>
            <w:r>
              <w:t xml:space="preserve"> исполнителя</w:t>
            </w:r>
            <w:r w:rsidRPr="00DC3A2A">
              <w:t xml:space="preserve"> должен быть пункт «Мои запросы», где отображаются текущие активные запросы пользователя</w:t>
            </w:r>
            <w:r>
              <w:t xml:space="preserve"> для исполняющих ролей</w:t>
            </w:r>
            <w:r w:rsidRPr="00DC3A2A">
              <w:t>.</w:t>
            </w:r>
          </w:p>
          <w:p w:rsidR="00F90FBF" w:rsidRPr="00DC3A2A" w:rsidRDefault="00F90FBF" w:rsidP="00DC3A2A">
            <w:pPr>
              <w:spacing w:after="0" w:line="240" w:lineRule="auto"/>
              <w:ind w:left="360"/>
            </w:pPr>
            <w:r>
              <w:t>Исполнитель долнен иметь возможность получить список справок, которые он уже подготовил, а также список ещё не принятых в работу запросов.</w:t>
            </w:r>
          </w:p>
        </w:tc>
        <w:tc>
          <w:tcPr>
            <w:tcW w:w="1440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Default="00F90FBF" w:rsidP="009D5B5F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>Служба персонала.</w:t>
            </w:r>
          </w:p>
          <w:p w:rsidR="00F90FBF" w:rsidRPr="00DC3A2A" w:rsidRDefault="00F90FBF" w:rsidP="009D5B5F">
            <w:pPr>
              <w:spacing w:after="0" w:line="240" w:lineRule="auto"/>
            </w:pPr>
            <w:r w:rsidRPr="00DC3A2A">
              <w:t>Работа чат-бота по следующему сценарию:</w:t>
            </w:r>
          </w:p>
          <w:p w:rsidR="00F90FBF" w:rsidRPr="00DC3A2A" w:rsidRDefault="00F90FBF" w:rsidP="009362D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C3A2A">
              <w:t>Пользователь присоединяется к чат-боту по переданной ему ссылке.</w:t>
            </w:r>
          </w:p>
          <w:p w:rsidR="00F90FBF" w:rsidRPr="00DC3A2A" w:rsidRDefault="00F90FBF" w:rsidP="009D5B5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C3A2A">
              <w:t>Чат-бот автоматически при присоединении запрашивает у Пользователя контактные данные (телефон), проводит валидацию, и, если он присутствуют в базе допустимых пользователей, разрешает работу в системе и автоматически выводит меню. Один из пунктов меню – «</w:t>
            </w:r>
            <w:r>
              <w:t>Служба персонала/</w:t>
            </w:r>
            <w:r w:rsidRPr="00DC3A2A">
              <w:t xml:space="preserve">Запрос </w:t>
            </w:r>
            <w:r>
              <w:t>копии трудовой книжки</w:t>
            </w:r>
            <w:r w:rsidRPr="00DC3A2A">
              <w:t>».</w:t>
            </w:r>
          </w:p>
          <w:p w:rsidR="00F90FBF" w:rsidRPr="00DC3A2A" w:rsidRDefault="00F90FBF" w:rsidP="009D5B5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C3A2A">
              <w:t xml:space="preserve">При нажатии на «Запрос </w:t>
            </w:r>
            <w:r>
              <w:t>копии трудовой книжки</w:t>
            </w:r>
            <w:r w:rsidRPr="00DC3A2A">
              <w:t>», спрашивает за какой период (2019/2020/2021/2022 гг).</w:t>
            </w:r>
          </w:p>
          <w:p w:rsidR="00F90FBF" w:rsidRPr="00DC3A2A" w:rsidRDefault="00F90FBF" w:rsidP="009D5B5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C3A2A">
              <w:t>Далее производится запрос справки с указанием контактных данных у пользователя</w:t>
            </w:r>
            <w:r>
              <w:t xml:space="preserve"> чат-бота с ролью «служба персонала», </w:t>
            </w:r>
            <w:r w:rsidRPr="00DC3A2A">
              <w:t xml:space="preserve">ему присылается переданный </w:t>
            </w:r>
            <w:r>
              <w:t>год</w:t>
            </w:r>
            <w:r w:rsidRPr="00DC3A2A">
              <w:t>.</w:t>
            </w:r>
          </w:p>
          <w:p w:rsidR="00F90FBF" w:rsidRPr="00DC3A2A" w:rsidRDefault="00F90FBF" w:rsidP="009D5B5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C3A2A">
              <w:t>Пользователь с ролью «</w:t>
            </w:r>
            <w:r>
              <w:t>служба персонала</w:t>
            </w:r>
            <w:r w:rsidRPr="00DC3A2A">
              <w:t>» нажимает кнопку «запрос принят», Пользователю приходит сообщение «Ваш запрос принят, ожидайте сообщения о готовности справки»</w:t>
            </w:r>
          </w:p>
          <w:p w:rsidR="00F90FBF" w:rsidRPr="00DC3A2A" w:rsidRDefault="00F90FBF" w:rsidP="009D5B5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C3A2A">
              <w:t xml:space="preserve">Когда </w:t>
            </w:r>
            <w:r>
              <w:t>копия</w:t>
            </w:r>
            <w:r w:rsidRPr="00DC3A2A">
              <w:t xml:space="preserve"> готова, пользователь с ролью «</w:t>
            </w:r>
            <w:r>
              <w:t>служба персонала</w:t>
            </w:r>
            <w:r w:rsidRPr="00DC3A2A">
              <w:t xml:space="preserve">» </w:t>
            </w:r>
            <w:r>
              <w:t xml:space="preserve">прикрепляет сканы в чат, </w:t>
            </w:r>
            <w:r w:rsidRPr="00DC3A2A">
              <w:t>нажимает кнопку «</w:t>
            </w:r>
            <w:r>
              <w:t>копия</w:t>
            </w:r>
            <w:r w:rsidRPr="00DC3A2A">
              <w:t xml:space="preserve"> готова», Пользователю приходит сообщение «</w:t>
            </w:r>
            <w:r>
              <w:t xml:space="preserve">Если необходимо, </w:t>
            </w:r>
            <w:r w:rsidRPr="00DC3A2A">
              <w:t xml:space="preserve">Заберите </w:t>
            </w:r>
            <w:r>
              <w:t>бумажную копию</w:t>
            </w:r>
            <w:r w:rsidRPr="00DC3A2A">
              <w:t xml:space="preserve"> в кабинете №600»</w:t>
            </w:r>
          </w:p>
          <w:p w:rsidR="00F90FBF" w:rsidRPr="00DC3A2A" w:rsidRDefault="00F90FBF" w:rsidP="009D5B5F">
            <w:pPr>
              <w:spacing w:after="0" w:line="240" w:lineRule="auto"/>
              <w:ind w:left="360"/>
            </w:pPr>
            <w:r w:rsidRPr="00DC3A2A">
              <w:t>Из любого состояния запросов, должны быть пункты меню «на главное меню» для возврата в главное меню.</w:t>
            </w:r>
          </w:p>
          <w:p w:rsidR="00F90FBF" w:rsidRDefault="00F90FBF" w:rsidP="009D5B5F">
            <w:pPr>
              <w:spacing w:after="0" w:line="240" w:lineRule="auto"/>
              <w:ind w:left="360"/>
            </w:pPr>
            <w:r w:rsidRPr="00DC3A2A">
              <w:t>В меню</w:t>
            </w:r>
            <w:r>
              <w:t xml:space="preserve"> исполнителя</w:t>
            </w:r>
            <w:r w:rsidRPr="00DC3A2A">
              <w:t xml:space="preserve"> должен быть пункт «Мои запросы», где отображаются текущие активные запросы пользователя</w:t>
            </w:r>
            <w:r>
              <w:t xml:space="preserve"> для исполняющих ролей</w:t>
            </w:r>
            <w:r w:rsidRPr="00DC3A2A">
              <w:t>.</w:t>
            </w:r>
          </w:p>
          <w:p w:rsidR="00F90FBF" w:rsidRPr="00DC3A2A" w:rsidRDefault="00F90FBF" w:rsidP="009D5B5F">
            <w:pPr>
              <w:spacing w:after="0" w:line="240" w:lineRule="auto"/>
              <w:ind w:left="360"/>
            </w:pPr>
            <w:r>
              <w:t>Исполнитель долнен иметь возможность получить список справок, которые он уже подготовил, а также список ещё не принятых в работу запросов.</w:t>
            </w:r>
          </w:p>
        </w:tc>
        <w:tc>
          <w:tcPr>
            <w:tcW w:w="1440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Pr="00DC3A2A" w:rsidRDefault="00F90FBF" w:rsidP="001B2E55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 xml:space="preserve">Рассылки. </w:t>
            </w:r>
            <w:r w:rsidRPr="00DC3A2A">
              <w:t>Работа чат-бота по следующему сценарию:</w:t>
            </w:r>
          </w:p>
          <w:p w:rsidR="00F90FBF" w:rsidRDefault="00F90FBF" w:rsidP="009362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DC3A2A">
              <w:t xml:space="preserve">При нажатии на </w:t>
            </w:r>
            <w:r>
              <w:t xml:space="preserve">меню </w:t>
            </w:r>
            <w:r w:rsidRPr="00DC3A2A">
              <w:t>«</w:t>
            </w:r>
            <w:r>
              <w:t>Рассылки</w:t>
            </w:r>
            <w:r w:rsidRPr="00DC3A2A">
              <w:t xml:space="preserve">», </w:t>
            </w:r>
            <w:r>
              <w:t>показывает созданный список тем рассылок (темы и содержание определяются службой персонала, например, в excel-файле)</w:t>
            </w:r>
            <w:r w:rsidRPr="00DC3A2A">
              <w:t>.</w:t>
            </w:r>
          </w:p>
          <w:p w:rsidR="00F90FBF" w:rsidRDefault="00F90FBF" w:rsidP="000269B7">
            <w:pPr>
              <w:pStyle w:val="ListParagraph"/>
              <w:spacing w:after="0" w:line="240" w:lineRule="auto"/>
              <w:ind w:left="360"/>
            </w:pPr>
            <w:r>
              <w:t>Пример рассылок:</w:t>
            </w:r>
          </w:p>
          <w:p w:rsidR="00F90FBF" w:rsidRDefault="00F90FBF" w:rsidP="000269B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Конкурс для детей</w:t>
            </w:r>
          </w:p>
          <w:p w:rsidR="00F90FBF" w:rsidRDefault="00F90FBF" w:rsidP="000269B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Информация для работников</w:t>
            </w:r>
          </w:p>
          <w:p w:rsidR="00F90FBF" w:rsidRDefault="00F90FBF" w:rsidP="000269B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Обучение</w:t>
            </w:r>
          </w:p>
          <w:p w:rsidR="00F90FBF" w:rsidRDefault="00F90FBF" w:rsidP="009362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При нажатии на одну из тем, показывает содержание, например:</w:t>
            </w:r>
          </w:p>
          <w:p w:rsidR="00F90FBF" w:rsidRDefault="00F90FBF" w:rsidP="009362D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Конкурс для детей:</w:t>
            </w:r>
          </w:p>
          <w:p w:rsidR="00F90FBF" w:rsidRDefault="00F90FBF" w:rsidP="000269B7">
            <w:pPr>
              <w:pStyle w:val="ListParagraph"/>
              <w:spacing w:after="0" w:line="240" w:lineRule="auto"/>
              <w:ind w:left="360"/>
            </w:pPr>
            <w:r>
              <w:t>«Конкурс детского рисунка проводится с 12.05.2022 по 24.10.2022. Приглашаем детей от 3-х до 12 лет принять участие в конкурсе ….»</w:t>
            </w:r>
          </w:p>
          <w:p w:rsidR="00F90FBF" w:rsidRPr="00DC3A2A" w:rsidRDefault="00F90FBF" w:rsidP="000269B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У пользователя должна быть возможность выбрать темы (категории) рассылок, например, у если у кого-то нет детей, он может убрать галочку с рассылок на тему «Родителям», ему не будет показываться рассылки на эту тему.</w:t>
            </w:r>
          </w:p>
        </w:tc>
        <w:tc>
          <w:tcPr>
            <w:tcW w:w="1440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Pr="00DC3A2A" w:rsidRDefault="00F90FBF" w:rsidP="000269B7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 xml:space="preserve">Администратор. </w:t>
            </w:r>
            <w:r w:rsidRPr="00DC3A2A">
              <w:t>Работа чат-бота по следующему сценарию:</w:t>
            </w:r>
          </w:p>
          <w:p w:rsidR="00F90FBF" w:rsidRDefault="00F90FBF" w:rsidP="000269B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DC3A2A">
              <w:t xml:space="preserve">При нажатии на </w:t>
            </w:r>
            <w:r>
              <w:t xml:space="preserve">меню </w:t>
            </w:r>
            <w:r w:rsidRPr="00DC3A2A">
              <w:t>«</w:t>
            </w:r>
            <w:r>
              <w:t>Администрирование</w:t>
            </w:r>
            <w:r w:rsidRPr="00DC3A2A">
              <w:t>»</w:t>
            </w:r>
            <w:r>
              <w:t>, администратору чат-бота</w:t>
            </w:r>
            <w:r w:rsidRPr="00DC3A2A">
              <w:t xml:space="preserve"> </w:t>
            </w:r>
            <w:r>
              <w:t>показываются активные заявки, с датами и временем создания, датами и временем последнего изменения статуса, с указанием требуемой даты и времени отработки, а также с указанием статуса «просрочено», если отработка заявки не выполнена за регламентное время (в настройках чат-бота)</w:t>
            </w:r>
            <w:r w:rsidRPr="00DC3A2A">
              <w:t>.</w:t>
            </w:r>
          </w:p>
          <w:p w:rsidR="00F90FBF" w:rsidRPr="00DC3A2A" w:rsidRDefault="00F90FBF" w:rsidP="000269B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При нажатии на одну из заявок, должна быть возможность удалить её.</w:t>
            </w:r>
          </w:p>
        </w:tc>
        <w:tc>
          <w:tcPr>
            <w:tcW w:w="1440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Pr="00DC3A2A" w:rsidRDefault="00F90FBF" w:rsidP="000269B7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 xml:space="preserve">Предложения, замечания, заявки на улучшения. </w:t>
            </w:r>
            <w:r w:rsidRPr="00DC3A2A">
              <w:t>Работа чат-бота по следующему сценарию: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DC3A2A">
              <w:t xml:space="preserve">При нажатии на </w:t>
            </w:r>
            <w:r>
              <w:t xml:space="preserve">меню </w:t>
            </w:r>
            <w:r w:rsidRPr="00DC3A2A">
              <w:t>«</w:t>
            </w:r>
            <w:r>
              <w:t>Предложения, замечания, заявки на улучшения</w:t>
            </w:r>
            <w:r w:rsidRPr="00DC3A2A">
              <w:t>»</w:t>
            </w:r>
            <w:r>
              <w:t>, пользователь чат-бота</w:t>
            </w:r>
            <w:r w:rsidRPr="00DC3A2A">
              <w:t xml:space="preserve"> </w:t>
            </w:r>
            <w:r>
              <w:t>имеет возможность создать заявку (предложение, замечание, заявку на улучшение), текст которой вводит в чате, данная заявка отправляется пользователю с ролью «работа с персоналом», также имеет конечный срок исполнения, статус и т.п.;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DC3A2A">
              <w:t>Пользователь с ролью «</w:t>
            </w:r>
            <w:r>
              <w:t>работа с персоналом</w:t>
            </w:r>
            <w:r w:rsidRPr="00DC3A2A">
              <w:t>» нажимает кнопку «запрос принят», Пользователю приходит сообщение «Ваш запрос принят, ожидайте сообщения о готовности»</w:t>
            </w:r>
            <w:r>
              <w:t>;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  </w:t>
            </w:r>
            <w:r w:rsidRPr="00DC3A2A">
              <w:t xml:space="preserve">Когда </w:t>
            </w:r>
            <w:r>
              <w:t xml:space="preserve">заявка отработана, </w:t>
            </w:r>
            <w:r w:rsidRPr="00DC3A2A">
              <w:t>пользователь с ролью «</w:t>
            </w:r>
            <w:r>
              <w:t>работа с персоналом</w:t>
            </w:r>
            <w:r w:rsidRPr="00DC3A2A">
              <w:t xml:space="preserve">» </w:t>
            </w:r>
            <w:r>
              <w:t xml:space="preserve">текстов пишет ответ в чат, </w:t>
            </w:r>
            <w:r w:rsidRPr="00DC3A2A">
              <w:t>нажимает кнопку «</w:t>
            </w:r>
            <w:r>
              <w:t>копия</w:t>
            </w:r>
            <w:r w:rsidRPr="00DC3A2A">
              <w:t xml:space="preserve"> готова», Пользователю приходит сообщение </w:t>
            </w:r>
            <w:r>
              <w:t>с указанным текстом.</w:t>
            </w:r>
          </w:p>
          <w:p w:rsidR="00F90FBF" w:rsidRPr="00DC3A2A" w:rsidRDefault="00F90FBF" w:rsidP="001C694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1440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Pr="00DC3A2A" w:rsidRDefault="00F90FBF" w:rsidP="001C694F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 xml:space="preserve">Информационная база. </w:t>
            </w:r>
            <w:r w:rsidRPr="00DC3A2A">
              <w:t>Работа чат-бота по следующему сценарию: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C3A2A">
              <w:t xml:space="preserve">При нажатии на </w:t>
            </w:r>
            <w:r>
              <w:t xml:space="preserve">меню </w:t>
            </w:r>
            <w:r w:rsidRPr="00DC3A2A">
              <w:t>«</w:t>
            </w:r>
            <w:r>
              <w:t>Информация</w:t>
            </w:r>
            <w:r w:rsidRPr="00DC3A2A">
              <w:t xml:space="preserve">», </w:t>
            </w:r>
            <w:r>
              <w:t>показывает созданный список информации (темы и содержание определяются службой цифровизации, например, в excel-файле)</w:t>
            </w:r>
            <w:r w:rsidRPr="00DC3A2A">
              <w:t>.</w:t>
            </w:r>
          </w:p>
          <w:p w:rsidR="00F90FBF" w:rsidRDefault="00F90FBF" w:rsidP="001C694F">
            <w:pPr>
              <w:pStyle w:val="ListParagraph"/>
              <w:spacing w:after="0" w:line="240" w:lineRule="auto"/>
              <w:ind w:left="360"/>
            </w:pPr>
            <w:r>
              <w:t>Пример информации: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Новому сотруднику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Кайдзен-деятельность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Нормативная информация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Полезные ссылки</w:t>
            </w:r>
          </w:p>
          <w:p w:rsidR="00F90FBF" w:rsidRDefault="00F90FBF" w:rsidP="001C694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При нажатии на одну из тем, показывает содержание, аналогично функционалу «Рассылки»;</w:t>
            </w:r>
          </w:p>
          <w:p w:rsidR="00F90FBF" w:rsidRPr="00DC3A2A" w:rsidRDefault="00F90FBF" w:rsidP="001C694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В информации могут находиться ссылки, например на Wiki, сетевые папки и т.п., где хранится информация</w:t>
            </w:r>
          </w:p>
        </w:tc>
        <w:tc>
          <w:tcPr>
            <w:tcW w:w="1440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Pr="00DC3A2A" w:rsidRDefault="00F90FBF" w:rsidP="00121835">
            <w:pPr>
              <w:spacing w:after="0" w:line="240" w:lineRule="auto"/>
            </w:pPr>
            <w:r w:rsidRPr="00DC3A2A">
              <w:t xml:space="preserve">Разработка функционала чат-бота. </w:t>
            </w:r>
            <w:r>
              <w:t xml:space="preserve">Календарь мероприятий. </w:t>
            </w:r>
            <w:r w:rsidRPr="00DC3A2A">
              <w:t>Работа чат-бота по следующему сценарию:</w:t>
            </w:r>
          </w:p>
          <w:p w:rsidR="00F90FBF" w:rsidRDefault="00F90FBF" w:rsidP="0053301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DC3A2A">
              <w:t xml:space="preserve">При нажатии на </w:t>
            </w:r>
            <w:r>
              <w:t xml:space="preserve">меню </w:t>
            </w:r>
            <w:r w:rsidRPr="00DC3A2A">
              <w:t>«</w:t>
            </w:r>
            <w:r>
              <w:t>Календарь мероприятий</w:t>
            </w:r>
            <w:r w:rsidRPr="00DC3A2A">
              <w:t xml:space="preserve">», </w:t>
            </w:r>
            <w:r>
              <w:t>показывает созданный список информации о мероприятиях (темы и содержание определяются службой цифровизации, например, в excel-файле)</w:t>
            </w:r>
            <w:r w:rsidRPr="00DC3A2A">
              <w:t>.</w:t>
            </w:r>
            <w:r>
              <w:t xml:space="preserve"> Также должны указываться мероприятия из функционала рассылок, которые имеют дату, например, детский конкурс и т.п.</w:t>
            </w:r>
          </w:p>
          <w:p w:rsidR="00F90FBF" w:rsidRDefault="00F90FBF" w:rsidP="0053301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Порядок должен определяться по датам</w:t>
            </w:r>
          </w:p>
          <w:p w:rsidR="00F90FBF" w:rsidRDefault="00F90FBF" w:rsidP="00121835">
            <w:pPr>
              <w:pStyle w:val="ListParagraph"/>
              <w:spacing w:after="0" w:line="240" w:lineRule="auto"/>
              <w:ind w:left="360"/>
            </w:pPr>
            <w:r>
              <w:t>Пример информации:</w:t>
            </w:r>
          </w:p>
          <w:p w:rsidR="00F90FBF" w:rsidRDefault="00F90FBF" w:rsidP="00121835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Обучение сварщиков                  22.10.2022</w:t>
            </w:r>
          </w:p>
          <w:p w:rsidR="00F90FBF" w:rsidRDefault="00F90FBF" w:rsidP="00121835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Адаптационный семинар          24.10.2022</w:t>
            </w:r>
          </w:p>
          <w:p w:rsidR="00F90FBF" w:rsidRDefault="00F90FBF" w:rsidP="00121835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firstLine="0"/>
            </w:pPr>
            <w:r>
              <w:t>Конкурс детского рисунка         29.10.2022</w:t>
            </w:r>
          </w:p>
          <w:p w:rsidR="00F90FBF" w:rsidRDefault="00F90FBF" w:rsidP="0012183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При нажатии на один из пунктов, показывает содержание, аналогично функционалу «Рассылки»;</w:t>
            </w:r>
          </w:p>
          <w:p w:rsidR="00F90FBF" w:rsidRPr="00DC3A2A" w:rsidRDefault="00F90FBF" w:rsidP="0012183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В информации могут находиться ссылки, например на Wiki, сетевые папки и т.п., где хранится информация</w:t>
            </w:r>
          </w:p>
        </w:tc>
        <w:tc>
          <w:tcPr>
            <w:tcW w:w="1440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>
              <w:t>16.10.2022</w:t>
            </w:r>
          </w:p>
        </w:tc>
        <w:tc>
          <w:tcPr>
            <w:tcW w:w="1903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  <w:r w:rsidRPr="00DC3A2A">
              <w:t>Работа по указанному функционалу.</w:t>
            </w:r>
          </w:p>
          <w:p w:rsidR="00F90FBF" w:rsidRPr="00DC3A2A" w:rsidRDefault="00F90FBF" w:rsidP="00D44D7F">
            <w:pPr>
              <w:spacing w:after="0" w:line="240" w:lineRule="auto"/>
              <w:jc w:val="center"/>
            </w:pPr>
            <w:r>
              <w:t>Согласно ТЗ на «Чат-Бот»</w:t>
            </w:r>
          </w:p>
        </w:tc>
      </w:tr>
      <w:tr w:rsidR="00F90FBF" w:rsidRPr="00DC3A2A" w:rsidTr="00D44D7F">
        <w:trPr>
          <w:trHeight w:val="493"/>
        </w:trPr>
        <w:tc>
          <w:tcPr>
            <w:tcW w:w="6228" w:type="dxa"/>
            <w:vAlign w:val="center"/>
          </w:tcPr>
          <w:p w:rsidR="00F90FBF" w:rsidRPr="00DC3A2A" w:rsidRDefault="00F90FBF" w:rsidP="001C694F">
            <w:pPr>
              <w:spacing w:after="0" w:line="240" w:lineRule="auto"/>
            </w:pPr>
          </w:p>
        </w:tc>
        <w:tc>
          <w:tcPr>
            <w:tcW w:w="1440" w:type="dxa"/>
            <w:vAlign w:val="center"/>
          </w:tcPr>
          <w:p w:rsidR="00F90FBF" w:rsidRDefault="00F90FBF" w:rsidP="00D44D7F">
            <w:pPr>
              <w:spacing w:after="0" w:line="240" w:lineRule="auto"/>
              <w:jc w:val="center"/>
            </w:pPr>
          </w:p>
        </w:tc>
        <w:tc>
          <w:tcPr>
            <w:tcW w:w="1903" w:type="dxa"/>
            <w:vAlign w:val="center"/>
          </w:tcPr>
          <w:p w:rsidR="00F90FBF" w:rsidRPr="00DC3A2A" w:rsidRDefault="00F90FBF" w:rsidP="00D44D7F">
            <w:pPr>
              <w:spacing w:after="0" w:line="240" w:lineRule="auto"/>
              <w:jc w:val="center"/>
            </w:pPr>
          </w:p>
        </w:tc>
      </w:tr>
    </w:tbl>
    <w:p w:rsidR="00F90FBF" w:rsidRDefault="00F90FBF"/>
    <w:p w:rsidR="00F90FBF" w:rsidRDefault="00F90FBF"/>
    <w:p w:rsidR="00F90FBF" w:rsidRPr="005142EF" w:rsidRDefault="00F90FBF"/>
    <w:sectPr w:rsidR="00F90FBF" w:rsidRPr="005142EF" w:rsidSect="00F33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1533"/>
    <w:multiLevelType w:val="hybridMultilevel"/>
    <w:tmpl w:val="D138C9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E701FB9"/>
    <w:multiLevelType w:val="hybridMultilevel"/>
    <w:tmpl w:val="7F7C4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3D3ABC"/>
    <w:multiLevelType w:val="hybridMultilevel"/>
    <w:tmpl w:val="1D72F8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C0743BE"/>
    <w:multiLevelType w:val="hybridMultilevel"/>
    <w:tmpl w:val="7C88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E237405"/>
    <w:multiLevelType w:val="hybridMultilevel"/>
    <w:tmpl w:val="BB681F3A"/>
    <w:lvl w:ilvl="0" w:tplc="04190001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9A5FF2"/>
    <w:multiLevelType w:val="hybridMultilevel"/>
    <w:tmpl w:val="3BDA6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17A4F52"/>
    <w:multiLevelType w:val="hybridMultilevel"/>
    <w:tmpl w:val="8B582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AB57810"/>
    <w:multiLevelType w:val="hybridMultilevel"/>
    <w:tmpl w:val="9DA2F2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9742E6B"/>
    <w:multiLevelType w:val="hybridMultilevel"/>
    <w:tmpl w:val="B4885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2EF"/>
    <w:rsid w:val="000269B7"/>
    <w:rsid w:val="00083B5E"/>
    <w:rsid w:val="00121835"/>
    <w:rsid w:val="001B2E55"/>
    <w:rsid w:val="001C694F"/>
    <w:rsid w:val="003C5AF8"/>
    <w:rsid w:val="00511BEE"/>
    <w:rsid w:val="005142EF"/>
    <w:rsid w:val="0053301B"/>
    <w:rsid w:val="0058105F"/>
    <w:rsid w:val="005979C4"/>
    <w:rsid w:val="00687FF6"/>
    <w:rsid w:val="00806FBC"/>
    <w:rsid w:val="00812189"/>
    <w:rsid w:val="009362DD"/>
    <w:rsid w:val="009D5B5F"/>
    <w:rsid w:val="00A50CC7"/>
    <w:rsid w:val="00AD30C6"/>
    <w:rsid w:val="00C00623"/>
    <w:rsid w:val="00C95893"/>
    <w:rsid w:val="00CF422C"/>
    <w:rsid w:val="00D44D7F"/>
    <w:rsid w:val="00D754D7"/>
    <w:rsid w:val="00DC3A2A"/>
    <w:rsid w:val="00DF1BB9"/>
    <w:rsid w:val="00E50DA0"/>
    <w:rsid w:val="00E83398"/>
    <w:rsid w:val="00F335E3"/>
    <w:rsid w:val="00F9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E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42E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142E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1218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4</Pages>
  <Words>1145</Words>
  <Characters>6531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Ведерников</dc:creator>
  <cp:keywords/>
  <dc:description/>
  <cp:lastModifiedBy>Admin</cp:lastModifiedBy>
  <cp:revision>5</cp:revision>
  <dcterms:created xsi:type="dcterms:W3CDTF">2022-06-23T06:39:00Z</dcterms:created>
  <dcterms:modified xsi:type="dcterms:W3CDTF">2022-10-04T08:06:00Z</dcterms:modified>
</cp:coreProperties>
</file>